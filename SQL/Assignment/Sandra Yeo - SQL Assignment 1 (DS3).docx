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146C4" w14:textId="4C293C66" w:rsidR="00807843" w:rsidRDefault="00D61488" w:rsidP="00D61488">
      <w:pPr>
        <w:pStyle w:val="Heading1"/>
        <w:spacing w:before="0" w:after="0"/>
      </w:pPr>
      <w:r>
        <w:t>Sandra Yeo</w:t>
      </w:r>
      <w:r w:rsidR="006A4AFD">
        <w:t xml:space="preserve">: </w:t>
      </w:r>
      <w:r>
        <w:t>SQL Assignment 1</w:t>
      </w:r>
    </w:p>
    <w:p w14:paraId="09263E3C" w14:textId="42E8E10C" w:rsidR="00D47ECB" w:rsidRPr="00D47ECB" w:rsidRDefault="00D47ECB" w:rsidP="00D47EC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 w:rsidRPr="00D47ECB">
        <w:rPr>
          <w:rFonts w:ascii="Arial" w:hAnsi="Arial" w:cs="Arial"/>
          <w:b/>
          <w:bCs/>
          <w:color w:val="731C3F" w:themeColor="accent1"/>
        </w:rPr>
        <w:t>Do we have actors in the actor table that share the full name and if yes display those shared names.</w:t>
      </w:r>
    </w:p>
    <w:p w14:paraId="3B4EF534" w14:textId="7B292E84" w:rsidR="00D47ECB" w:rsidRPr="0016099B" w:rsidRDefault="00D47ECB" w:rsidP="00D47ECB">
      <w:pPr>
        <w:spacing w:before="100" w:beforeAutospacing="1" w:after="100" w:afterAutospacing="1"/>
        <w:ind w:left="360"/>
        <w:rPr>
          <w:rFonts w:ascii="Arial" w:hAnsi="Arial" w:cs="Arial"/>
          <w:color w:val="000000" w:themeColor="text1"/>
        </w:rPr>
      </w:pPr>
      <w:r w:rsidRPr="0016099B">
        <w:rPr>
          <w:rFonts w:ascii="Arial" w:hAnsi="Arial" w:cs="Arial"/>
          <w:color w:val="000000" w:themeColor="text1"/>
        </w:rPr>
        <w:t xml:space="preserve">Answer: Yes. 2 actors share the same name. </w:t>
      </w:r>
    </w:p>
    <w:p w14:paraId="77C25ABE" w14:textId="7CE2270D" w:rsidR="00D47ECB" w:rsidRPr="00D47ECB" w:rsidRDefault="00D47ECB" w:rsidP="00D47ECB">
      <w:pPr>
        <w:spacing w:before="100" w:beforeAutospacing="1" w:after="100" w:afterAutospacing="1"/>
        <w:rPr>
          <w:rFonts w:ascii="Arial" w:hAnsi="Arial" w:cs="Arial"/>
          <w:color w:val="67757C"/>
        </w:rPr>
      </w:pPr>
      <w:r>
        <w:rPr>
          <w:rFonts w:ascii="Arial" w:hAnsi="Arial" w:cs="Arial"/>
          <w:noProof/>
          <w:color w:val="67757C"/>
        </w:rPr>
        <w:drawing>
          <wp:inline distT="0" distB="0" distL="0" distR="0" wp14:anchorId="0B01061A" wp14:editId="0865C2A5">
            <wp:extent cx="5732145" cy="364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EB6" w14:textId="0CF1CCFA" w:rsidR="002F0FF2" w:rsidRPr="00016DB2" w:rsidRDefault="002F0FF2" w:rsidP="002F0FF2">
      <w:pPr>
        <w:pStyle w:val="ListParagraph"/>
        <w:numPr>
          <w:ilvl w:val="0"/>
          <w:numId w:val="6"/>
        </w:numPr>
        <w:rPr>
          <w:b/>
          <w:bCs/>
          <w:color w:val="731C3F" w:themeColor="accent1"/>
        </w:rPr>
      </w:pPr>
      <w:r w:rsidRPr="002F0FF2">
        <w:rPr>
          <w:rFonts w:ascii="Arial" w:hAnsi="Arial" w:cs="Arial"/>
          <w:b/>
          <w:bCs/>
          <w:color w:val="731C3F" w:themeColor="accent1"/>
          <w:shd w:val="clear" w:color="auto" w:fill="FFFFFF"/>
        </w:rPr>
        <w:t>Return the customer IDs of customers who have spent at least $110 with the staff member who has an ID of 2.</w:t>
      </w:r>
    </w:p>
    <w:p w14:paraId="33514326" w14:textId="77777777" w:rsidR="00016DB2" w:rsidRPr="002F0FF2" w:rsidRDefault="00016DB2" w:rsidP="00016DB2">
      <w:pPr>
        <w:pStyle w:val="ListParagraph"/>
        <w:ind w:left="360"/>
        <w:rPr>
          <w:b/>
          <w:bCs/>
          <w:color w:val="731C3F" w:themeColor="accent1"/>
        </w:rPr>
      </w:pPr>
    </w:p>
    <w:p w14:paraId="64476170" w14:textId="78B17B22" w:rsidR="00D47ECB" w:rsidRDefault="00E22A0E" w:rsidP="00D47ECB">
      <w:r>
        <w:rPr>
          <w:noProof/>
        </w:rPr>
        <w:drawing>
          <wp:inline distT="0" distB="0" distL="0" distR="0" wp14:anchorId="110D0750" wp14:editId="717695C6">
            <wp:extent cx="5732145" cy="269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F77D" w14:textId="77777777" w:rsidR="000D3D73" w:rsidRDefault="000D3D73" w:rsidP="000D3D73">
      <w:pPr>
        <w:pStyle w:val="ListParagraph"/>
        <w:ind w:left="360"/>
        <w:rPr>
          <w:rFonts w:ascii="Arial" w:hAnsi="Arial" w:cs="Arial"/>
          <w:b/>
          <w:bCs/>
          <w:color w:val="731C3F" w:themeColor="accent1"/>
          <w:shd w:val="clear" w:color="auto" w:fill="FFFFFF"/>
        </w:rPr>
      </w:pPr>
    </w:p>
    <w:p w14:paraId="5656C6A1" w14:textId="77777777" w:rsidR="000D3D73" w:rsidRDefault="000D3D73" w:rsidP="000D3D73">
      <w:pPr>
        <w:pStyle w:val="ListParagraph"/>
        <w:ind w:left="360"/>
        <w:rPr>
          <w:rFonts w:ascii="Arial" w:hAnsi="Arial" w:cs="Arial"/>
          <w:b/>
          <w:bCs/>
          <w:color w:val="731C3F" w:themeColor="accent1"/>
          <w:shd w:val="clear" w:color="auto" w:fill="FFFFFF"/>
        </w:rPr>
      </w:pPr>
    </w:p>
    <w:p w14:paraId="768E78EC" w14:textId="48FB2519" w:rsidR="00C90048" w:rsidRPr="00C90048" w:rsidRDefault="006A4AFD" w:rsidP="00C9004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731C3F" w:themeColor="accent1"/>
          <w:shd w:val="clear" w:color="auto" w:fill="FFFFFF"/>
        </w:rPr>
      </w:pPr>
      <w:r w:rsidRPr="006A4AFD">
        <w:rPr>
          <w:rFonts w:ascii="Arial" w:hAnsi="Arial" w:cs="Arial"/>
          <w:b/>
          <w:bCs/>
          <w:color w:val="731C3F" w:themeColor="accent1"/>
          <w:shd w:val="clear" w:color="auto" w:fill="FFFFFF"/>
        </w:rPr>
        <w:lastRenderedPageBreak/>
        <w:t>How many films begin with the letter J?</w:t>
      </w:r>
    </w:p>
    <w:p w14:paraId="462BF750" w14:textId="5FDACCAA" w:rsidR="00C90048" w:rsidRPr="0016099B" w:rsidRDefault="00C90048" w:rsidP="00C90048">
      <w:pPr>
        <w:spacing w:before="100" w:beforeAutospacing="1" w:after="100" w:afterAutospacing="1"/>
        <w:ind w:left="360"/>
        <w:rPr>
          <w:rFonts w:ascii="Arial" w:hAnsi="Arial" w:cs="Arial"/>
          <w:color w:val="000000" w:themeColor="text1"/>
        </w:rPr>
      </w:pPr>
      <w:r w:rsidRPr="0016099B">
        <w:rPr>
          <w:rFonts w:ascii="Arial" w:hAnsi="Arial" w:cs="Arial"/>
          <w:color w:val="000000" w:themeColor="text1"/>
        </w:rPr>
        <w:t xml:space="preserve">Answer: </w:t>
      </w:r>
      <w:r w:rsidRPr="0016099B">
        <w:rPr>
          <w:rFonts w:ascii="Arial" w:hAnsi="Arial" w:cs="Arial"/>
          <w:color w:val="000000" w:themeColor="text1"/>
        </w:rPr>
        <w:t>20.</w:t>
      </w:r>
    </w:p>
    <w:p w14:paraId="4BCDD291" w14:textId="1FB841B2" w:rsidR="00016DB2" w:rsidRDefault="00C90048" w:rsidP="00D47ECB">
      <w:r>
        <w:rPr>
          <w:noProof/>
        </w:rPr>
        <w:drawing>
          <wp:inline distT="0" distB="0" distL="0" distR="0" wp14:anchorId="2B7CD380" wp14:editId="212D90AE">
            <wp:extent cx="4673600" cy="24221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9"/>
                    <a:stretch/>
                  </pic:blipFill>
                  <pic:spPr bwMode="auto">
                    <a:xfrm>
                      <a:off x="0" y="0"/>
                      <a:ext cx="4673600" cy="242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0C967" w14:textId="6833FE34" w:rsidR="006B404E" w:rsidRPr="006B404E" w:rsidRDefault="00342CB4" w:rsidP="006B404E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 w:rsidRPr="00342CB4">
        <w:rPr>
          <w:rFonts w:ascii="Arial" w:hAnsi="Arial" w:cs="Arial"/>
          <w:b/>
          <w:bCs/>
          <w:color w:val="731C3F" w:themeColor="accent1"/>
        </w:rPr>
        <w:t>What customer has the highest customer ID number whose name starts with an 'E' and has an address ID lower than 500?</w:t>
      </w:r>
    </w:p>
    <w:p w14:paraId="2EBC7AD5" w14:textId="4DC16573" w:rsidR="006B404E" w:rsidRPr="0016099B" w:rsidRDefault="006B404E" w:rsidP="006B404E">
      <w:pPr>
        <w:spacing w:before="100" w:beforeAutospacing="1" w:after="100" w:afterAutospacing="1"/>
        <w:ind w:left="360"/>
        <w:rPr>
          <w:rFonts w:ascii="Arial" w:hAnsi="Arial" w:cs="Arial"/>
          <w:color w:val="000000" w:themeColor="text1"/>
        </w:rPr>
      </w:pPr>
      <w:r w:rsidRPr="0016099B">
        <w:rPr>
          <w:rFonts w:ascii="Arial" w:hAnsi="Arial" w:cs="Arial"/>
          <w:color w:val="000000" w:themeColor="text1"/>
        </w:rPr>
        <w:t xml:space="preserve">Answer: </w:t>
      </w:r>
      <w:r w:rsidRPr="0016099B">
        <w:rPr>
          <w:rFonts w:ascii="Arial" w:hAnsi="Arial" w:cs="Arial"/>
          <w:color w:val="000000" w:themeColor="text1"/>
        </w:rPr>
        <w:t xml:space="preserve">Eddie </w:t>
      </w:r>
      <w:proofErr w:type="spellStart"/>
      <w:r w:rsidRPr="0016099B">
        <w:rPr>
          <w:rFonts w:ascii="Arial" w:hAnsi="Arial" w:cs="Arial"/>
          <w:color w:val="000000" w:themeColor="text1"/>
        </w:rPr>
        <w:t>Tomlim</w:t>
      </w:r>
      <w:proofErr w:type="spellEnd"/>
      <w:r w:rsidRPr="0016099B">
        <w:rPr>
          <w:rFonts w:ascii="Arial" w:hAnsi="Arial" w:cs="Arial"/>
          <w:color w:val="000000" w:themeColor="text1"/>
        </w:rPr>
        <w:t>.</w:t>
      </w:r>
    </w:p>
    <w:p w14:paraId="0F5DD0F6" w14:textId="59EF39D7" w:rsidR="001575B7" w:rsidRPr="00C90048" w:rsidRDefault="001575B7" w:rsidP="006B404E">
      <w:pPr>
        <w:spacing w:before="100" w:beforeAutospacing="1" w:after="100" w:afterAutospacing="1"/>
        <w:ind w:left="360"/>
        <w:rPr>
          <w:rFonts w:ascii="Arial" w:hAnsi="Arial" w:cs="Arial"/>
          <w:color w:val="67757C"/>
        </w:rPr>
      </w:pPr>
      <w:r>
        <w:rPr>
          <w:rFonts w:ascii="Arial" w:hAnsi="Arial" w:cs="Arial"/>
          <w:noProof/>
          <w:color w:val="67757C"/>
        </w:rPr>
        <w:drawing>
          <wp:inline distT="0" distB="0" distL="0" distR="0" wp14:anchorId="498AC8AB" wp14:editId="089BDDE5">
            <wp:extent cx="5732145" cy="330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2"/>
                    <a:stretch/>
                  </pic:blipFill>
                  <pic:spPr bwMode="auto">
                    <a:xfrm>
                      <a:off x="0" y="0"/>
                      <a:ext cx="5732145" cy="330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D744" w14:textId="77777777" w:rsidR="00115E85" w:rsidRDefault="009A2869" w:rsidP="00115E85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 w:rsidRPr="009A2869">
        <w:rPr>
          <w:rFonts w:ascii="Arial" w:hAnsi="Arial" w:cs="Arial"/>
          <w:b/>
          <w:bCs/>
          <w:color w:val="731C3F" w:themeColor="accent1"/>
        </w:rPr>
        <w:t>How many films have the word Truman somewhere in the title?</w:t>
      </w:r>
    </w:p>
    <w:p w14:paraId="010FB6DE" w14:textId="77777777" w:rsidR="00115E85" w:rsidRDefault="00115E85" w:rsidP="00115E85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b/>
          <w:bCs/>
          <w:color w:val="731C3F" w:themeColor="accent1"/>
        </w:rPr>
      </w:pPr>
    </w:p>
    <w:p w14:paraId="34509394" w14:textId="0D012C5D" w:rsidR="00115E85" w:rsidRPr="0016099B" w:rsidRDefault="00115E85" w:rsidP="00115E85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b/>
          <w:bCs/>
          <w:color w:val="000000" w:themeColor="text1"/>
        </w:rPr>
      </w:pPr>
      <w:r w:rsidRPr="0016099B">
        <w:rPr>
          <w:rFonts w:ascii="Arial" w:hAnsi="Arial" w:cs="Arial"/>
          <w:color w:val="000000" w:themeColor="text1"/>
        </w:rPr>
        <w:t xml:space="preserve">Answer: </w:t>
      </w:r>
      <w:r w:rsidRPr="0016099B">
        <w:rPr>
          <w:rFonts w:ascii="Arial" w:hAnsi="Arial" w:cs="Arial"/>
          <w:color w:val="000000" w:themeColor="text1"/>
        </w:rPr>
        <w:t>5</w:t>
      </w:r>
    </w:p>
    <w:p w14:paraId="7B8B9142" w14:textId="77777777" w:rsidR="00115E85" w:rsidRPr="009A2869" w:rsidRDefault="00115E85" w:rsidP="00115E85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b/>
          <w:bCs/>
          <w:color w:val="731C3F" w:themeColor="accent1"/>
        </w:rPr>
      </w:pPr>
    </w:p>
    <w:p w14:paraId="1FD9BE45" w14:textId="656FA0C1" w:rsidR="009A2869" w:rsidRPr="006B404E" w:rsidRDefault="00115E85" w:rsidP="006B404E">
      <w:p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>
        <w:rPr>
          <w:rFonts w:ascii="Arial" w:hAnsi="Arial" w:cs="Arial"/>
          <w:b/>
          <w:bCs/>
          <w:noProof/>
          <w:color w:val="731C3F" w:themeColor="accent1"/>
        </w:rPr>
        <w:lastRenderedPageBreak/>
        <w:drawing>
          <wp:inline distT="0" distB="0" distL="0" distR="0" wp14:anchorId="0676FD09" wp14:editId="14790C6E">
            <wp:extent cx="3998068" cy="320394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94" cy="32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5BFF" w14:textId="094B45BE" w:rsidR="00AF762F" w:rsidRPr="00AF762F" w:rsidRDefault="00AF762F" w:rsidP="00AF762F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 w:rsidRPr="00AF762F">
        <w:rPr>
          <w:rFonts w:ascii="Arial" w:hAnsi="Arial" w:cs="Arial"/>
          <w:b/>
          <w:bCs/>
          <w:color w:val="731C3F" w:themeColor="accent1"/>
        </w:rPr>
        <w:t xml:space="preserve">Display the total amount </w:t>
      </w:r>
      <w:proofErr w:type="spellStart"/>
      <w:r w:rsidRPr="00AF762F">
        <w:rPr>
          <w:rFonts w:ascii="Arial" w:hAnsi="Arial" w:cs="Arial"/>
          <w:b/>
          <w:bCs/>
          <w:color w:val="731C3F" w:themeColor="accent1"/>
        </w:rPr>
        <w:t>payed</w:t>
      </w:r>
      <w:proofErr w:type="spellEnd"/>
      <w:r w:rsidRPr="00AF762F">
        <w:rPr>
          <w:rFonts w:ascii="Arial" w:hAnsi="Arial" w:cs="Arial"/>
          <w:b/>
          <w:bCs/>
          <w:color w:val="731C3F" w:themeColor="accent1"/>
        </w:rPr>
        <w:t xml:space="preserve"> by all customers in the payment table.</w:t>
      </w:r>
    </w:p>
    <w:p w14:paraId="46A6A47D" w14:textId="73BDFDCA" w:rsidR="00342CB4" w:rsidRDefault="00195122" w:rsidP="00D47ECB">
      <w:r>
        <w:rPr>
          <w:noProof/>
        </w:rPr>
        <w:drawing>
          <wp:inline distT="0" distB="0" distL="0" distR="0" wp14:anchorId="4D77D753" wp14:editId="3F28EB08">
            <wp:extent cx="5732145" cy="2765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18DB" w14:textId="49CC67BE" w:rsidR="00195122" w:rsidRDefault="00195122" w:rsidP="00D47ECB"/>
    <w:p w14:paraId="38A5B137" w14:textId="77777777" w:rsidR="001E71BD" w:rsidRDefault="001E71BD">
      <w:pPr>
        <w:spacing w:after="120" w:line="259" w:lineRule="auto"/>
        <w:rPr>
          <w:rFonts w:ascii="Arial" w:hAnsi="Arial" w:cs="Arial"/>
          <w:b/>
          <w:bCs/>
          <w:color w:val="731C3F" w:themeColor="accent1"/>
        </w:rPr>
      </w:pPr>
      <w:r>
        <w:rPr>
          <w:rFonts w:ascii="Arial" w:hAnsi="Arial" w:cs="Arial"/>
          <w:b/>
          <w:bCs/>
          <w:color w:val="731C3F" w:themeColor="accent1"/>
        </w:rPr>
        <w:br w:type="page"/>
      </w:r>
    </w:p>
    <w:p w14:paraId="48D6A441" w14:textId="46FED106" w:rsidR="005619D9" w:rsidRPr="005619D9" w:rsidRDefault="005619D9" w:rsidP="005619D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 w:rsidRPr="005619D9">
        <w:rPr>
          <w:rFonts w:ascii="Arial" w:hAnsi="Arial" w:cs="Arial"/>
          <w:b/>
          <w:bCs/>
          <w:color w:val="731C3F" w:themeColor="accent1"/>
        </w:rPr>
        <w:lastRenderedPageBreak/>
        <w:t xml:space="preserve">Display the total amount </w:t>
      </w:r>
      <w:proofErr w:type="spellStart"/>
      <w:r w:rsidRPr="005619D9">
        <w:rPr>
          <w:rFonts w:ascii="Arial" w:hAnsi="Arial" w:cs="Arial"/>
          <w:b/>
          <w:bCs/>
          <w:color w:val="731C3F" w:themeColor="accent1"/>
        </w:rPr>
        <w:t>payed</w:t>
      </w:r>
      <w:proofErr w:type="spellEnd"/>
      <w:r w:rsidRPr="005619D9">
        <w:rPr>
          <w:rFonts w:ascii="Arial" w:hAnsi="Arial" w:cs="Arial"/>
          <w:b/>
          <w:bCs/>
          <w:color w:val="731C3F" w:themeColor="accent1"/>
        </w:rPr>
        <w:t xml:space="preserve"> by each customer in the payment table.</w:t>
      </w:r>
    </w:p>
    <w:p w14:paraId="41B4CA3A" w14:textId="16085F16" w:rsidR="00195122" w:rsidRDefault="001E71BD" w:rsidP="00D47ECB">
      <w:r>
        <w:rPr>
          <w:noProof/>
        </w:rPr>
        <w:drawing>
          <wp:inline distT="0" distB="0" distL="0" distR="0" wp14:anchorId="4DE76085" wp14:editId="636A3A3E">
            <wp:extent cx="5340485" cy="37472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604" cy="37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8BAF" w14:textId="2CDF975C" w:rsidR="00C4683C" w:rsidRDefault="00C4683C" w:rsidP="00D47ECB"/>
    <w:p w14:paraId="18BE75A6" w14:textId="429CDF5F" w:rsidR="00C4683C" w:rsidRDefault="00C4683C" w:rsidP="00D47ECB"/>
    <w:p w14:paraId="55506892" w14:textId="39ACCFE0" w:rsidR="00F72EA2" w:rsidRDefault="00F72EA2" w:rsidP="00F72EA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 w:rsidRPr="00F72EA2">
        <w:rPr>
          <w:rFonts w:ascii="Arial" w:hAnsi="Arial" w:cs="Arial"/>
          <w:b/>
          <w:bCs/>
          <w:color w:val="731C3F" w:themeColor="accent1"/>
        </w:rPr>
        <w:t xml:space="preserve">What is the highest </w:t>
      </w:r>
      <w:proofErr w:type="spellStart"/>
      <w:r w:rsidRPr="00F72EA2">
        <w:rPr>
          <w:rFonts w:ascii="Arial" w:hAnsi="Arial" w:cs="Arial"/>
          <w:b/>
          <w:bCs/>
          <w:color w:val="731C3F" w:themeColor="accent1"/>
        </w:rPr>
        <w:t>total_payment</w:t>
      </w:r>
      <w:proofErr w:type="spellEnd"/>
      <w:r w:rsidRPr="00F72EA2">
        <w:rPr>
          <w:rFonts w:ascii="Arial" w:hAnsi="Arial" w:cs="Arial"/>
          <w:b/>
          <w:bCs/>
          <w:color w:val="731C3F" w:themeColor="accent1"/>
        </w:rPr>
        <w:t xml:space="preserve"> done.</w:t>
      </w:r>
    </w:p>
    <w:p w14:paraId="35AFA209" w14:textId="2DE80F0F" w:rsidR="0016099B" w:rsidRDefault="0016099B" w:rsidP="0016099B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b/>
          <w:bCs/>
          <w:color w:val="731C3F" w:themeColor="accent1"/>
        </w:rPr>
      </w:pPr>
    </w:p>
    <w:p w14:paraId="3A96797B" w14:textId="179E7462" w:rsidR="0016099B" w:rsidRPr="0016099B" w:rsidRDefault="0016099B" w:rsidP="0016099B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color w:val="000000" w:themeColor="text1"/>
        </w:rPr>
      </w:pPr>
      <w:r w:rsidRPr="0016099B">
        <w:rPr>
          <w:rFonts w:ascii="Arial" w:hAnsi="Arial" w:cs="Arial"/>
          <w:color w:val="000000" w:themeColor="text1"/>
        </w:rPr>
        <w:t>Answer: $211.55</w:t>
      </w:r>
    </w:p>
    <w:p w14:paraId="34E391A5" w14:textId="195729B5" w:rsidR="0016099B" w:rsidRDefault="0016099B" w:rsidP="0016099B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b/>
          <w:bCs/>
          <w:color w:val="731C3F" w:themeColor="accent1"/>
        </w:rPr>
      </w:pPr>
    </w:p>
    <w:p w14:paraId="3FE7B229" w14:textId="4C85410E" w:rsidR="0016099B" w:rsidRPr="00F72EA2" w:rsidRDefault="0016099B" w:rsidP="0016099B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b/>
          <w:bCs/>
          <w:color w:val="731C3F" w:themeColor="accent1"/>
        </w:rPr>
      </w:pPr>
      <w:r>
        <w:rPr>
          <w:rFonts w:ascii="Arial" w:hAnsi="Arial" w:cs="Arial"/>
          <w:b/>
          <w:bCs/>
          <w:noProof/>
          <w:color w:val="731C3F" w:themeColor="accent1"/>
        </w:rPr>
        <w:drawing>
          <wp:inline distT="0" distB="0" distL="0" distR="0" wp14:anchorId="2F1D8C54" wp14:editId="6A56C879">
            <wp:extent cx="5732145" cy="3452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9B40" w14:textId="7F00BBD1" w:rsidR="003F3ACB" w:rsidRDefault="003F3ACB" w:rsidP="003F3ACB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color w:val="67757C"/>
        </w:rPr>
      </w:pPr>
    </w:p>
    <w:p w14:paraId="5A322B66" w14:textId="77777777" w:rsidR="003F3ACB" w:rsidRDefault="003F3ACB" w:rsidP="003F3ACB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color w:val="67757C"/>
        </w:rPr>
      </w:pPr>
    </w:p>
    <w:p w14:paraId="2444A584" w14:textId="373DAF08" w:rsidR="003F3ACB" w:rsidRPr="003F3ACB" w:rsidRDefault="003F3ACB" w:rsidP="003F3AC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 w:rsidRPr="003F3ACB">
        <w:rPr>
          <w:rFonts w:ascii="Arial" w:hAnsi="Arial" w:cs="Arial"/>
          <w:b/>
          <w:bCs/>
          <w:color w:val="731C3F" w:themeColor="accent1"/>
        </w:rPr>
        <w:t>Which customers have not rented any movies so far.</w:t>
      </w:r>
    </w:p>
    <w:p w14:paraId="17320CD7" w14:textId="6AE50D12" w:rsidR="00F72EA2" w:rsidRDefault="00412687" w:rsidP="00D47ECB">
      <w:r>
        <w:rPr>
          <w:noProof/>
        </w:rPr>
        <w:drawing>
          <wp:inline distT="0" distB="0" distL="0" distR="0" wp14:anchorId="3BEED2D0" wp14:editId="57DE8E41">
            <wp:extent cx="4280170" cy="37775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484" cy="378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5616" w14:textId="0C5DEF71" w:rsidR="000D5061" w:rsidRDefault="000D5061" w:rsidP="00D47ECB"/>
    <w:p w14:paraId="2E6B5695" w14:textId="3B90BA6D" w:rsidR="000D5061" w:rsidRDefault="000D5061" w:rsidP="000D506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b/>
          <w:bCs/>
          <w:color w:val="731C3F" w:themeColor="accent1"/>
        </w:rPr>
      </w:pPr>
      <w:r w:rsidRPr="000D5061">
        <w:rPr>
          <w:rFonts w:ascii="Arial" w:hAnsi="Arial" w:cs="Arial"/>
          <w:b/>
          <w:bCs/>
          <w:color w:val="731C3F" w:themeColor="accent1"/>
        </w:rPr>
        <w:t>How many payment transactions were greater than $5.00?</w:t>
      </w:r>
    </w:p>
    <w:p w14:paraId="3A4CC256" w14:textId="74C5147F" w:rsidR="000D5061" w:rsidRDefault="000D5061" w:rsidP="000D5061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b/>
          <w:bCs/>
          <w:color w:val="731C3F" w:themeColor="accent1"/>
        </w:rPr>
      </w:pPr>
    </w:p>
    <w:p w14:paraId="47B04538" w14:textId="2C50305D" w:rsidR="000D5061" w:rsidRPr="000D5061" w:rsidRDefault="000D5061" w:rsidP="000D5061">
      <w:pPr>
        <w:pStyle w:val="ListParagraph"/>
        <w:spacing w:before="100" w:beforeAutospacing="1" w:after="100" w:afterAutospacing="1"/>
        <w:ind w:left="360"/>
        <w:rPr>
          <w:rFonts w:ascii="Arial" w:hAnsi="Arial" w:cs="Arial"/>
          <w:color w:val="000000" w:themeColor="text1"/>
        </w:rPr>
      </w:pPr>
      <w:r w:rsidRPr="0016099B">
        <w:rPr>
          <w:rFonts w:ascii="Arial" w:hAnsi="Arial" w:cs="Arial"/>
          <w:color w:val="000000" w:themeColor="text1"/>
        </w:rPr>
        <w:t xml:space="preserve">Answer: </w:t>
      </w:r>
      <w:r>
        <w:rPr>
          <w:rFonts w:ascii="Arial" w:hAnsi="Arial" w:cs="Arial"/>
          <w:color w:val="000000" w:themeColor="text1"/>
        </w:rPr>
        <w:t>3618.</w:t>
      </w:r>
    </w:p>
    <w:p w14:paraId="0AB77F59" w14:textId="66499CCC" w:rsidR="000D5061" w:rsidRPr="00D47ECB" w:rsidRDefault="000D5061" w:rsidP="00D47ECB">
      <w:r>
        <w:rPr>
          <w:noProof/>
        </w:rPr>
        <w:drawing>
          <wp:inline distT="0" distB="0" distL="0" distR="0" wp14:anchorId="31111D7F" wp14:editId="78965D93">
            <wp:extent cx="50419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061" w:rsidRPr="00D47ECB">
      <w:footerReference w:type="default" r:id="rId1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52AA2" w14:textId="77777777" w:rsidR="007A6280" w:rsidRDefault="007A6280">
      <w:r>
        <w:separator/>
      </w:r>
    </w:p>
    <w:p w14:paraId="20F17606" w14:textId="77777777" w:rsidR="007A6280" w:rsidRDefault="007A6280"/>
  </w:endnote>
  <w:endnote w:type="continuationSeparator" w:id="0">
    <w:p w14:paraId="233D6EA4" w14:textId="77777777" w:rsidR="007A6280" w:rsidRDefault="007A6280">
      <w:r>
        <w:continuationSeparator/>
      </w:r>
    </w:p>
    <w:p w14:paraId="06CA4560" w14:textId="77777777" w:rsidR="007A6280" w:rsidRDefault="007A62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16C88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3E525" w14:textId="77777777" w:rsidR="007A6280" w:rsidRDefault="007A6280">
      <w:r>
        <w:separator/>
      </w:r>
    </w:p>
    <w:p w14:paraId="0A7A8726" w14:textId="77777777" w:rsidR="007A6280" w:rsidRDefault="007A6280"/>
  </w:footnote>
  <w:footnote w:type="continuationSeparator" w:id="0">
    <w:p w14:paraId="1530257E" w14:textId="77777777" w:rsidR="007A6280" w:rsidRDefault="007A6280">
      <w:r>
        <w:continuationSeparator/>
      </w:r>
    </w:p>
    <w:p w14:paraId="731B220B" w14:textId="77777777" w:rsidR="007A6280" w:rsidRDefault="007A62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91533"/>
    <w:multiLevelType w:val="multilevel"/>
    <w:tmpl w:val="EC423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71B3F"/>
    <w:multiLevelType w:val="multilevel"/>
    <w:tmpl w:val="D4F6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00C0"/>
    <w:multiLevelType w:val="multilevel"/>
    <w:tmpl w:val="D086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62A25"/>
    <w:multiLevelType w:val="multilevel"/>
    <w:tmpl w:val="2A16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A2189"/>
    <w:multiLevelType w:val="multilevel"/>
    <w:tmpl w:val="81EA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37F77"/>
    <w:multiLevelType w:val="hybridMultilevel"/>
    <w:tmpl w:val="13A8673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5A2DC7"/>
    <w:multiLevelType w:val="multilevel"/>
    <w:tmpl w:val="B0BC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E356B"/>
    <w:multiLevelType w:val="multilevel"/>
    <w:tmpl w:val="06E2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33423"/>
    <w:multiLevelType w:val="multilevel"/>
    <w:tmpl w:val="B010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8"/>
  </w:num>
  <w:num w:numId="7">
    <w:abstractNumId w:val="7"/>
  </w:num>
  <w:num w:numId="8">
    <w:abstractNumId w:val="3"/>
  </w:num>
  <w:num w:numId="9">
    <w:abstractNumId w:val="12"/>
  </w:num>
  <w:num w:numId="10">
    <w:abstractNumId w:val="2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88"/>
    <w:rsid w:val="00016DB2"/>
    <w:rsid w:val="000D3D73"/>
    <w:rsid w:val="000D5061"/>
    <w:rsid w:val="000F312B"/>
    <w:rsid w:val="00115E85"/>
    <w:rsid w:val="001575B7"/>
    <w:rsid w:val="0016099B"/>
    <w:rsid w:val="00195122"/>
    <w:rsid w:val="001E71BD"/>
    <w:rsid w:val="002F0FF2"/>
    <w:rsid w:val="00342CB4"/>
    <w:rsid w:val="003A0830"/>
    <w:rsid w:val="003F3ACB"/>
    <w:rsid w:val="00412687"/>
    <w:rsid w:val="00453A88"/>
    <w:rsid w:val="005619D9"/>
    <w:rsid w:val="006A4AFD"/>
    <w:rsid w:val="006B404E"/>
    <w:rsid w:val="007A6280"/>
    <w:rsid w:val="00807843"/>
    <w:rsid w:val="009A2869"/>
    <w:rsid w:val="00AF762F"/>
    <w:rsid w:val="00C4683C"/>
    <w:rsid w:val="00C90048"/>
    <w:rsid w:val="00D47ECB"/>
    <w:rsid w:val="00D61488"/>
    <w:rsid w:val="00E22A0E"/>
    <w:rsid w:val="00F7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03A60"/>
  <w15:chartTrackingRefBased/>
  <w15:docId w15:val="{C05DB724-AB87-F44D-BC82-7DD0AA69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D9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4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wing/Library/Containers/com.microsoft.Word/Data/Library/Application%20Support/Microsoft/Office/16.0/DTS/en-GB%7b9E8C9B95-A192-F04E-BBE0-EA3C79F7C212%7d/%7b9345F0E9-6A6A-3E4F-9B33-17486DFCFE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5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huiying yeo</cp:lastModifiedBy>
  <cp:revision>2</cp:revision>
  <dcterms:created xsi:type="dcterms:W3CDTF">2021-04-22T05:04:00Z</dcterms:created>
  <dcterms:modified xsi:type="dcterms:W3CDTF">2021-04-22T05:04:00Z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